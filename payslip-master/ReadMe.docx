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5FBF4" w14:textId="77777777" w:rsidR="008512B8" w:rsidRPr="005F7E05" w:rsidRDefault="008512B8" w:rsidP="008512B8">
      <w:pPr>
        <w:pStyle w:val="Title"/>
        <w:jc w:val="center"/>
        <w:rPr>
          <w:sz w:val="48"/>
          <w:szCs w:val="48"/>
        </w:rPr>
      </w:pPr>
      <w:r w:rsidRPr="005F7E05">
        <w:rPr>
          <w:sz w:val="48"/>
          <w:szCs w:val="48"/>
        </w:rPr>
        <w:t>Assumptions</w:t>
      </w:r>
    </w:p>
    <w:p w14:paraId="0A5F6B2D" w14:textId="77777777" w:rsidR="008512B8" w:rsidRDefault="008512B8" w:rsidP="008512B8"/>
    <w:p w14:paraId="099F6548" w14:textId="4BE215FC" w:rsidR="008512B8" w:rsidRDefault="005F7E05" w:rsidP="008512B8">
      <w:pPr>
        <w:pStyle w:val="ListParagraph"/>
        <w:numPr>
          <w:ilvl w:val="0"/>
          <w:numId w:val="1"/>
        </w:numPr>
      </w:pPr>
      <w:r>
        <w:t>Here are my assumptions.</w:t>
      </w:r>
    </w:p>
    <w:p w14:paraId="7832182D" w14:textId="7A294072" w:rsidR="00971FB8" w:rsidRDefault="005F7E05" w:rsidP="00971FB8">
      <w:pPr>
        <w:pStyle w:val="ListParagraph"/>
        <w:numPr>
          <w:ilvl w:val="1"/>
          <w:numId w:val="1"/>
        </w:numPr>
      </w:pPr>
      <w:r>
        <w:t>Column Headers are the 1</w:t>
      </w:r>
      <w:r w:rsidRPr="005F7E05">
        <w:rPr>
          <w:vertAlign w:val="superscript"/>
        </w:rPr>
        <w:t>st</w:t>
      </w:r>
      <w:r>
        <w:t xml:space="preserve"> row in the file</w:t>
      </w:r>
    </w:p>
    <w:p w14:paraId="42FD3D05" w14:textId="62CB3FCD" w:rsidR="008512B8" w:rsidRDefault="008512B8" w:rsidP="008512B8">
      <w:pPr>
        <w:pStyle w:val="ListParagraph"/>
        <w:numPr>
          <w:ilvl w:val="1"/>
          <w:numId w:val="1"/>
        </w:numPr>
      </w:pPr>
      <w:r>
        <w:t>Any number of rows (if their columns are as per the format) are allowed</w:t>
      </w:r>
      <w:r w:rsidR="004D6D83">
        <w:t>.</w:t>
      </w:r>
    </w:p>
    <w:p w14:paraId="724FDBB1" w14:textId="61345ADB" w:rsidR="008512B8" w:rsidRDefault="00780C55" w:rsidP="008512B8">
      <w:pPr>
        <w:pStyle w:val="ListParagraph"/>
        <w:numPr>
          <w:ilvl w:val="1"/>
          <w:numId w:val="1"/>
        </w:numPr>
      </w:pPr>
      <w:r>
        <w:t xml:space="preserve">The </w:t>
      </w:r>
      <w:r w:rsidR="00FF606D">
        <w:t>file</w:t>
      </w:r>
      <w:r>
        <w:t xml:space="preserve"> would not have empty rows.</w:t>
      </w:r>
    </w:p>
    <w:p w14:paraId="308E6963" w14:textId="1EEC1EA0" w:rsidR="005F7E05" w:rsidRDefault="005F7E05" w:rsidP="005F7E05">
      <w:pPr>
        <w:pStyle w:val="ListParagraph"/>
        <w:numPr>
          <w:ilvl w:val="0"/>
          <w:numId w:val="1"/>
        </w:numPr>
      </w:pPr>
      <w:r>
        <w:t>I have assumed that the request is to support both file extension types - .</w:t>
      </w:r>
      <w:proofErr w:type="spellStart"/>
      <w:r>
        <w:t>dat</w:t>
      </w:r>
      <w:proofErr w:type="spellEnd"/>
      <w:r>
        <w:t>, .csv and have developed the application to support to both extension types.</w:t>
      </w:r>
    </w:p>
    <w:p w14:paraId="635FAEF3" w14:textId="37676BDB" w:rsidR="005F7E05" w:rsidRDefault="005F7E05" w:rsidP="005F7E05">
      <w:pPr>
        <w:pStyle w:val="Title"/>
        <w:jc w:val="center"/>
        <w:rPr>
          <w:sz w:val="48"/>
          <w:szCs w:val="48"/>
        </w:rPr>
      </w:pPr>
      <w:r w:rsidRPr="005F7E05">
        <w:rPr>
          <w:sz w:val="48"/>
          <w:szCs w:val="48"/>
        </w:rPr>
        <w:t>Improvements that could have been made</w:t>
      </w:r>
    </w:p>
    <w:p w14:paraId="15A18CF3" w14:textId="77777777" w:rsidR="005F7E05" w:rsidRPr="005F7E05" w:rsidRDefault="005F7E05" w:rsidP="005F7E05"/>
    <w:p w14:paraId="4CC7F494" w14:textId="3B81F450" w:rsidR="005F7E05" w:rsidRDefault="005F7E05" w:rsidP="005F7E05">
      <w:r>
        <w:t xml:space="preserve">While validating the structure of the file, if the file has more than 1 value that do not adhere to standard </w:t>
      </w:r>
      <w:proofErr w:type="gramStart"/>
      <w:r>
        <w:t>format(</w:t>
      </w:r>
      <w:proofErr w:type="gramEnd"/>
      <w:r>
        <w:t>like string types in a column</w:t>
      </w:r>
      <w:r w:rsidR="00DE0998">
        <w:t>s</w:t>
      </w:r>
      <w:r>
        <w:t xml:space="preserve"> expecting integer</w:t>
      </w:r>
      <w:r w:rsidR="00DE0998">
        <w:t xml:space="preserve"> types</w:t>
      </w:r>
      <w:r>
        <w:t>), the application gives a feedback for the 1</w:t>
      </w:r>
      <w:r w:rsidRPr="005F7E05">
        <w:rPr>
          <w:vertAlign w:val="superscript"/>
        </w:rPr>
        <w:t>st</w:t>
      </w:r>
      <w:r>
        <w:t xml:space="preserve"> format mismatch. One thing that could have been improved was to collate all the mismatches and present it on uploading a file with wrong formatting.</w:t>
      </w:r>
    </w:p>
    <w:p w14:paraId="03868146" w14:textId="2D1FB9C3" w:rsidR="00DE0998" w:rsidRDefault="00DE0998" w:rsidP="00DE099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DE099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NuGet packages installed</w:t>
      </w:r>
    </w:p>
    <w:p w14:paraId="352626DC" w14:textId="60171303" w:rsidR="00DE0998" w:rsidRDefault="00DE0998" w:rsidP="00DE0998">
      <w:pPr>
        <w:pStyle w:val="ListParagraph"/>
        <w:numPr>
          <w:ilvl w:val="0"/>
          <w:numId w:val="3"/>
        </w:numPr>
      </w:pPr>
      <w:r w:rsidRPr="00DE0998">
        <w:rPr>
          <w:b/>
        </w:rPr>
        <w:t>Moq</w:t>
      </w:r>
      <w:r>
        <w:t xml:space="preserve"> - </w:t>
      </w:r>
      <w:r w:rsidR="002E4548">
        <w:rPr>
          <w:b/>
        </w:rPr>
        <w:t>V4.12.0</w:t>
      </w:r>
      <w:r>
        <w:t xml:space="preserve"> – Installed on </w:t>
      </w:r>
      <w:r w:rsidR="002E4548">
        <w:t>MYOB</w:t>
      </w:r>
      <w:r>
        <w:t>ExerciseService.Tests project. Attached is the screenshot below</w:t>
      </w:r>
    </w:p>
    <w:p w14:paraId="1E4B4F17" w14:textId="6AF845F3" w:rsidR="00DE0998" w:rsidRDefault="002E4548" w:rsidP="00DE0998">
      <w:pPr>
        <w:pStyle w:val="ListParagraph"/>
        <w:ind w:left="1080"/>
      </w:pPr>
      <w:r>
        <w:rPr>
          <w:noProof/>
          <w:lang w:val="en-AU" w:eastAsia="en-AU"/>
        </w:rPr>
        <w:drawing>
          <wp:inline distT="0" distB="0" distL="0" distR="0" wp14:anchorId="3C94A5CC" wp14:editId="134F3F36">
            <wp:extent cx="57150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725E" w14:textId="35D69842" w:rsidR="003C234E" w:rsidRDefault="003C234E" w:rsidP="00DE0998">
      <w:pPr>
        <w:pStyle w:val="ListParagraph"/>
        <w:ind w:left="1080"/>
      </w:pPr>
    </w:p>
    <w:p w14:paraId="5B97AD76" w14:textId="6A72AEFC" w:rsidR="003C234E" w:rsidRPr="003C234E" w:rsidRDefault="002E4548" w:rsidP="003C23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Unity - V5.11.1</w:t>
      </w:r>
      <w:r w:rsidR="003C234E" w:rsidRPr="003C234E">
        <w:rPr>
          <w:b/>
        </w:rPr>
        <w:t xml:space="preserve"> – </w:t>
      </w:r>
      <w:r w:rsidR="003C234E" w:rsidRPr="003C234E">
        <w:t xml:space="preserve">Installed on </w:t>
      </w:r>
      <w:r w:rsidR="00654C42">
        <w:t>MYOB</w:t>
      </w:r>
      <w:r w:rsidR="00654C42">
        <w:t>Exercise</w:t>
      </w:r>
      <w:bookmarkStart w:id="0" w:name="_GoBack"/>
      <w:bookmarkEnd w:id="0"/>
      <w:r w:rsidR="00654C42">
        <w:t xml:space="preserve"> project</w:t>
      </w:r>
      <w:r w:rsidR="003C234E">
        <w:t>. Attached is the screenshot.</w:t>
      </w:r>
      <w:r>
        <w:rPr>
          <w:noProof/>
          <w:lang w:val="en-AU" w:eastAsia="en-AU"/>
        </w:rPr>
        <w:drawing>
          <wp:inline distT="0" distB="0" distL="0" distR="0" wp14:anchorId="43CF533E" wp14:editId="6A695874">
            <wp:extent cx="57150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15CD" w14:textId="77777777" w:rsidR="008512B8" w:rsidRDefault="008512B8" w:rsidP="008512B8"/>
    <w:p w14:paraId="20145081" w14:textId="205B46BD" w:rsidR="00D40ECD" w:rsidRPr="008512B8" w:rsidRDefault="00D40ECD" w:rsidP="008512B8"/>
    <w:sectPr w:rsidR="00D40ECD" w:rsidRPr="0085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EAF88" w14:textId="77777777" w:rsidR="00713AF7" w:rsidRDefault="00713AF7" w:rsidP="003C234E">
      <w:pPr>
        <w:spacing w:after="0" w:line="240" w:lineRule="auto"/>
      </w:pPr>
      <w:r>
        <w:separator/>
      </w:r>
    </w:p>
  </w:endnote>
  <w:endnote w:type="continuationSeparator" w:id="0">
    <w:p w14:paraId="620A805E" w14:textId="77777777" w:rsidR="00713AF7" w:rsidRDefault="00713AF7" w:rsidP="003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EC72B" w14:textId="77777777" w:rsidR="00713AF7" w:rsidRDefault="00713AF7" w:rsidP="003C234E">
      <w:pPr>
        <w:spacing w:after="0" w:line="240" w:lineRule="auto"/>
      </w:pPr>
      <w:r>
        <w:separator/>
      </w:r>
    </w:p>
  </w:footnote>
  <w:footnote w:type="continuationSeparator" w:id="0">
    <w:p w14:paraId="076E0F27" w14:textId="77777777" w:rsidR="00713AF7" w:rsidRDefault="00713AF7" w:rsidP="003C2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B7D"/>
    <w:multiLevelType w:val="hybridMultilevel"/>
    <w:tmpl w:val="6930B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46B2"/>
    <w:multiLevelType w:val="hybridMultilevel"/>
    <w:tmpl w:val="D17C3296"/>
    <w:lvl w:ilvl="0" w:tplc="2E90BD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53BBD"/>
    <w:multiLevelType w:val="hybridMultilevel"/>
    <w:tmpl w:val="57248AB4"/>
    <w:lvl w:ilvl="0" w:tplc="8488D67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52"/>
    <w:rsid w:val="00233A31"/>
    <w:rsid w:val="002E4548"/>
    <w:rsid w:val="003C234E"/>
    <w:rsid w:val="00412D52"/>
    <w:rsid w:val="0048460E"/>
    <w:rsid w:val="004D6D83"/>
    <w:rsid w:val="004F68ED"/>
    <w:rsid w:val="005F7E05"/>
    <w:rsid w:val="00654C42"/>
    <w:rsid w:val="00713AF7"/>
    <w:rsid w:val="00780C55"/>
    <w:rsid w:val="008512B8"/>
    <w:rsid w:val="00971FB8"/>
    <w:rsid w:val="00BE0C71"/>
    <w:rsid w:val="00D40ECD"/>
    <w:rsid w:val="00D7366E"/>
    <w:rsid w:val="00DE0998"/>
    <w:rsid w:val="00DF4947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D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4E"/>
  </w:style>
  <w:style w:type="paragraph" w:styleId="Footer">
    <w:name w:val="footer"/>
    <w:basedOn w:val="Normal"/>
    <w:link w:val="Foot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4E"/>
  </w:style>
  <w:style w:type="paragraph" w:styleId="BalloonText">
    <w:name w:val="Balloon Text"/>
    <w:basedOn w:val="Normal"/>
    <w:link w:val="BalloonTextChar"/>
    <w:uiPriority w:val="99"/>
    <w:semiHidden/>
    <w:unhideWhenUsed/>
    <w:rsid w:val="002E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4E"/>
  </w:style>
  <w:style w:type="paragraph" w:styleId="Footer">
    <w:name w:val="footer"/>
    <w:basedOn w:val="Normal"/>
    <w:link w:val="Foot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4E"/>
  </w:style>
  <w:style w:type="paragraph" w:styleId="BalloonText">
    <w:name w:val="Balloon Text"/>
    <w:basedOn w:val="Normal"/>
    <w:link w:val="BalloonTextChar"/>
    <w:uiPriority w:val="99"/>
    <w:semiHidden/>
    <w:unhideWhenUsed/>
    <w:rsid w:val="002E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2C309679</Template>
  <TotalTime>394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BP</dc:creator>
  <cp:keywords/>
  <dc:description/>
  <cp:lastModifiedBy>Anshuman Saurabh</cp:lastModifiedBy>
  <cp:revision>10</cp:revision>
  <dcterms:created xsi:type="dcterms:W3CDTF">2018-07-03T03:12:00Z</dcterms:created>
  <dcterms:modified xsi:type="dcterms:W3CDTF">2019-07-13T14:30:00Z</dcterms:modified>
</cp:coreProperties>
</file>